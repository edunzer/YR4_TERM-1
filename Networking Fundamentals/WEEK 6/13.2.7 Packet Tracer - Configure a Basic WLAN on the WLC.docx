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1602" w14:textId="6A72C8E4" w:rsidR="004D36D7" w:rsidRPr="007629A7" w:rsidRDefault="004305C4" w:rsidP="007005B8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836" w:rsidRPr="00A02836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lastRenderedPageBreak/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2274A0DA" w:rsidR="00411577" w:rsidRDefault="00411577" w:rsidP="000139BD">
      <w:pPr>
        <w:pStyle w:val="BodyTextL50"/>
      </w:pPr>
      <w:r>
        <w:t>What can be learned from this screen?</w:t>
      </w:r>
    </w:p>
    <w:p w14:paraId="6F4B9CA4" w14:textId="385ADADD" w:rsidR="001F11C3" w:rsidRDefault="001F11C3" w:rsidP="000139BD">
      <w:pPr>
        <w:pStyle w:val="BodyTextL50"/>
        <w:rPr>
          <w:color w:val="FF0000"/>
        </w:rPr>
      </w:pPr>
      <w:r w:rsidRPr="001F11C3">
        <w:rPr>
          <w:color w:val="FF0000"/>
        </w:rPr>
        <w:t xml:space="preserve">Nothing it </w:t>
      </w:r>
      <w:proofErr w:type="gramStart"/>
      <w:r w:rsidRPr="001F11C3">
        <w:rPr>
          <w:color w:val="FF0000"/>
        </w:rPr>
        <w:t>doesn’t</w:t>
      </w:r>
      <w:proofErr w:type="gramEnd"/>
      <w:r w:rsidRPr="001F11C3">
        <w:rPr>
          <w:color w:val="FF0000"/>
        </w:rPr>
        <w:t xml:space="preserve"> connect </w:t>
      </w:r>
    </w:p>
    <w:p w14:paraId="108B161F" w14:textId="35743C63" w:rsidR="001F11C3" w:rsidRPr="001F11C3" w:rsidRDefault="001F11C3" w:rsidP="000139BD">
      <w:pPr>
        <w:pStyle w:val="BodyTextL50"/>
        <w:rPr>
          <w:color w:val="FF0000"/>
        </w:rPr>
      </w:pPr>
      <w:r>
        <w:rPr>
          <w:noProof/>
        </w:rPr>
        <w:drawing>
          <wp:inline distT="0" distB="0" distL="0" distR="0" wp14:anchorId="2039AC9D" wp14:editId="2E369307">
            <wp:extent cx="64008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26AF" w14:textId="06EC7540" w:rsidR="006A4976" w:rsidRDefault="006A4976" w:rsidP="00116016">
      <w:pPr>
        <w:pStyle w:val="AnswerLineL50"/>
      </w:pPr>
      <w:r>
        <w:t>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lastRenderedPageBreak/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proofErr w:type="gramStart"/>
      <w:r w:rsidR="0068131B">
        <w:t>requirement</w:t>
      </w:r>
      <w:proofErr w:type="gramEnd"/>
      <w:r w:rsidR="0068131B">
        <w:t xml:space="preserve">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FlexConnect portion of the page. Click to enable </w:t>
      </w:r>
      <w:r w:rsidRPr="00A13CF3">
        <w:rPr>
          <w:b/>
        </w:rPr>
        <w:t>FlexConnect Local Switching</w:t>
      </w:r>
      <w:r>
        <w:t xml:space="preserve"> and </w:t>
      </w:r>
      <w:r w:rsidRPr="00A13CF3">
        <w:rPr>
          <w:b/>
        </w:rPr>
        <w:t>FlexConnect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lastRenderedPageBreak/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D5340" w14:textId="77777777" w:rsidR="004305C4" w:rsidRDefault="004305C4" w:rsidP="00710659">
      <w:pPr>
        <w:spacing w:after="0" w:line="240" w:lineRule="auto"/>
      </w:pPr>
      <w:r>
        <w:separator/>
      </w:r>
    </w:p>
    <w:p w14:paraId="5AFF8F79" w14:textId="77777777" w:rsidR="004305C4" w:rsidRDefault="004305C4"/>
  </w:endnote>
  <w:endnote w:type="continuationSeparator" w:id="0">
    <w:p w14:paraId="5E536081" w14:textId="77777777" w:rsidR="004305C4" w:rsidRDefault="004305C4" w:rsidP="00710659">
      <w:pPr>
        <w:spacing w:after="0" w:line="240" w:lineRule="auto"/>
      </w:pPr>
      <w:r>
        <w:continuationSeparator/>
      </w:r>
    </w:p>
    <w:p w14:paraId="3FAA24BB" w14:textId="77777777" w:rsidR="004305C4" w:rsidRDefault="00430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0F29E" w14:textId="6581DDAC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11C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4CC7C" w14:textId="6959A14F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11C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BEB1D" w14:textId="77777777" w:rsidR="004305C4" w:rsidRDefault="004305C4" w:rsidP="00710659">
      <w:pPr>
        <w:spacing w:after="0" w:line="240" w:lineRule="auto"/>
      </w:pPr>
      <w:r>
        <w:separator/>
      </w:r>
    </w:p>
    <w:p w14:paraId="15879B7E" w14:textId="77777777" w:rsidR="004305C4" w:rsidRDefault="004305C4"/>
  </w:footnote>
  <w:footnote w:type="continuationSeparator" w:id="0">
    <w:p w14:paraId="515B687D" w14:textId="77777777" w:rsidR="004305C4" w:rsidRDefault="004305C4" w:rsidP="00710659">
      <w:pPr>
        <w:spacing w:after="0" w:line="240" w:lineRule="auto"/>
      </w:pPr>
      <w:r>
        <w:continuationSeparator/>
      </w:r>
    </w:p>
    <w:p w14:paraId="3AC45DD9" w14:textId="77777777" w:rsidR="004305C4" w:rsidRDefault="004305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11C3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05C4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213CF0"/>
    <w:rsid w:val="0037057A"/>
    <w:rsid w:val="004F005E"/>
    <w:rsid w:val="004F2FC0"/>
    <w:rsid w:val="006B1111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D01F3-0A42-401B-A865-A4A25382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257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Ethan Dunzer</cp:lastModifiedBy>
  <cp:revision>2</cp:revision>
  <dcterms:created xsi:type="dcterms:W3CDTF">2020-10-30T21:56:00Z</dcterms:created>
  <dcterms:modified xsi:type="dcterms:W3CDTF">2020-10-30T21:56:00Z</dcterms:modified>
</cp:coreProperties>
</file>